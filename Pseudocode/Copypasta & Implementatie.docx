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11" w:rsidRPr="00573465" w:rsidRDefault="00700888" w:rsidP="00A363BF">
      <w:pPr>
        <w:spacing w:after="0"/>
        <w:jc w:val="both"/>
        <w:rPr>
          <w:b/>
          <w:sz w:val="36"/>
        </w:rPr>
      </w:pPr>
      <w:r>
        <w:rPr>
          <w:b/>
          <w:sz w:val="36"/>
        </w:rPr>
        <w:t xml:space="preserve">De Grote Toevoeging: </w:t>
      </w:r>
      <w:proofErr w:type="spellStart"/>
      <w:r w:rsidR="00B65504">
        <w:rPr>
          <w:b/>
          <w:sz w:val="36"/>
        </w:rPr>
        <w:t>Copypasta</w:t>
      </w:r>
      <w:proofErr w:type="spellEnd"/>
      <w:r w:rsidR="00B65504">
        <w:rPr>
          <w:b/>
          <w:sz w:val="36"/>
        </w:rPr>
        <w:t xml:space="preserve"> &amp; Implementatie</w:t>
      </w:r>
    </w:p>
    <w:p w:rsidR="00976011" w:rsidRDefault="00976011" w:rsidP="00A363BF">
      <w:pPr>
        <w:spacing w:after="0"/>
        <w:jc w:val="both"/>
      </w:pPr>
    </w:p>
    <w:p w:rsidR="00976011" w:rsidRPr="00A3701D" w:rsidRDefault="00976011" w:rsidP="00A363B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Inleiding</w:t>
      </w:r>
      <w:r w:rsidRPr="00A3701D">
        <w:rPr>
          <w:b/>
          <w:u w:val="single"/>
        </w:rPr>
        <w:t>:</w:t>
      </w:r>
    </w:p>
    <w:p w:rsidR="00221EFF" w:rsidRPr="00976011" w:rsidRDefault="00700888" w:rsidP="00A363BF">
      <w:pPr>
        <w:spacing w:after="0"/>
        <w:jc w:val="both"/>
        <w:rPr>
          <w:i/>
        </w:rPr>
      </w:pPr>
      <w:r>
        <w:rPr>
          <w:i/>
        </w:rPr>
        <w:t xml:space="preserve">Onze </w:t>
      </w:r>
      <w:proofErr w:type="spellStart"/>
      <w:r>
        <w:rPr>
          <w:i/>
        </w:rPr>
        <w:t>Pong</w:t>
      </w:r>
      <w:proofErr w:type="spellEnd"/>
      <w:r>
        <w:rPr>
          <w:i/>
        </w:rPr>
        <w:t xml:space="preserve"> game heeft al een aantal aanpassingen gekregen: Hoeveelheid ballen, snelheid spelers, achtergrond afbeeldingen, etc. Om je te helpen met het toevoegen van een compleet nieuw onderdeel gaan we onze grote vriend raadplegen: Het internet.</w:t>
      </w:r>
    </w:p>
    <w:p w:rsidR="00976011" w:rsidRDefault="00976011" w:rsidP="00A363BF">
      <w:pPr>
        <w:spacing w:after="0"/>
        <w:jc w:val="both"/>
        <w:rPr>
          <w:b/>
          <w:u w:val="single"/>
        </w:rPr>
      </w:pPr>
    </w:p>
    <w:p w:rsidR="00976011" w:rsidRDefault="00976011" w:rsidP="00A363BF">
      <w:pPr>
        <w:spacing w:after="0"/>
        <w:jc w:val="both"/>
        <w:rPr>
          <w:b/>
          <w:u w:val="single"/>
        </w:rPr>
      </w:pPr>
    </w:p>
    <w:p w:rsidR="00976011" w:rsidRPr="00A3701D" w:rsidRDefault="00976011" w:rsidP="00A363B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Opdrachtomschrijving</w:t>
      </w:r>
      <w:r w:rsidRPr="00A3701D">
        <w:rPr>
          <w:b/>
          <w:u w:val="single"/>
        </w:rPr>
        <w:t>:</w:t>
      </w:r>
    </w:p>
    <w:p w:rsidR="00DF354F" w:rsidRDefault="004945D4" w:rsidP="00A363BF">
      <w:pPr>
        <w:spacing w:after="0"/>
        <w:jc w:val="both"/>
        <w:rPr>
          <w:i/>
        </w:rPr>
      </w:pPr>
      <w:r>
        <w:rPr>
          <w:i/>
        </w:rPr>
        <w:t xml:space="preserve">Het is de bedoeling dat wij een </w:t>
      </w:r>
      <w:r>
        <w:rPr>
          <w:b/>
          <w:i/>
        </w:rPr>
        <w:t>nieuw</w:t>
      </w:r>
      <w:r>
        <w:rPr>
          <w:i/>
        </w:rPr>
        <w:t xml:space="preserve"> onderdeel gaan </w:t>
      </w:r>
      <w:r>
        <w:rPr>
          <w:b/>
          <w:i/>
        </w:rPr>
        <w:t>toevoegen</w:t>
      </w:r>
      <w:r>
        <w:rPr>
          <w:i/>
        </w:rPr>
        <w:t xml:space="preserve"> aan onze game. Met behulp van internet bronnen kunnen wij code opzoeken die wij geïmplementeerd willen hebben in onze game. Zoek daarom </w:t>
      </w:r>
      <w:r w:rsidR="00A636C7">
        <w:rPr>
          <w:i/>
        </w:rPr>
        <w:t xml:space="preserve">naar video’s en/of websites die Actionscript 3.0 code </w:t>
      </w:r>
      <w:r w:rsidR="00DF4AC9" w:rsidRPr="00406221">
        <w:rPr>
          <w:b/>
          <w:i/>
        </w:rPr>
        <w:t>uitleggen en implementeren in een werkend prototype</w:t>
      </w:r>
      <w:r w:rsidR="00406221">
        <w:rPr>
          <w:i/>
        </w:rPr>
        <w:t xml:space="preserve"> (</w:t>
      </w:r>
      <w:proofErr w:type="spellStart"/>
      <w:r w:rsidR="00406221">
        <w:rPr>
          <w:i/>
        </w:rPr>
        <w:t>tutorials</w:t>
      </w:r>
      <w:proofErr w:type="spellEnd"/>
      <w:r w:rsidR="00406221">
        <w:rPr>
          <w:i/>
        </w:rPr>
        <w:t xml:space="preserve"> dus)</w:t>
      </w:r>
      <w:r w:rsidR="00DF4AC9">
        <w:rPr>
          <w:i/>
        </w:rPr>
        <w:t>.</w:t>
      </w:r>
      <w:r w:rsidR="00406221">
        <w:rPr>
          <w:i/>
        </w:rPr>
        <w:t xml:space="preserve"> Werk deze tutorial(s) uit en pas zo nodig onderdelen aan</w:t>
      </w:r>
      <w:r w:rsidR="00B05AEF">
        <w:rPr>
          <w:i/>
        </w:rPr>
        <w:t xml:space="preserve"> zodat het prototype in je eigen </w:t>
      </w:r>
      <w:proofErr w:type="spellStart"/>
      <w:r w:rsidR="00B05AEF">
        <w:rPr>
          <w:i/>
        </w:rPr>
        <w:t>Pong</w:t>
      </w:r>
      <w:proofErr w:type="spellEnd"/>
      <w:r w:rsidR="00B05AEF">
        <w:rPr>
          <w:i/>
        </w:rPr>
        <w:t xml:space="preserve"> game </w:t>
      </w:r>
      <w:r w:rsidR="00B05AEF" w:rsidRPr="00B05AEF">
        <w:rPr>
          <w:b/>
          <w:i/>
        </w:rPr>
        <w:t>geïntegreerd</w:t>
      </w:r>
      <w:r w:rsidR="00B05AEF">
        <w:rPr>
          <w:i/>
        </w:rPr>
        <w:t xml:space="preserve"> kan worden.</w:t>
      </w:r>
    </w:p>
    <w:p w:rsidR="009E107D" w:rsidRDefault="009E107D" w:rsidP="00A363BF">
      <w:pPr>
        <w:spacing w:after="0"/>
        <w:jc w:val="both"/>
        <w:rPr>
          <w:i/>
        </w:rPr>
      </w:pPr>
    </w:p>
    <w:p w:rsidR="00AA5411" w:rsidRDefault="007B5E06" w:rsidP="00A363BF">
      <w:pPr>
        <w:spacing w:after="0"/>
        <w:jc w:val="both"/>
        <w:rPr>
          <w:i/>
        </w:rPr>
      </w:pPr>
      <w:r>
        <w:rPr>
          <w:i/>
        </w:rPr>
        <w:t>Bedenk zelf een toevoeging</w:t>
      </w:r>
      <w:r w:rsidR="00124190">
        <w:rPr>
          <w:i/>
        </w:rPr>
        <w:t xml:space="preserve"> die de game drastisch verandert</w:t>
      </w:r>
      <w:r>
        <w:rPr>
          <w:i/>
        </w:rPr>
        <w:t xml:space="preserve"> OF k</w:t>
      </w:r>
      <w:r w:rsidR="00AA5411">
        <w:rPr>
          <w:i/>
        </w:rPr>
        <w:t>ies uit één van de volgende toevoegingen om te implementeren in je game:</w:t>
      </w:r>
    </w:p>
    <w:p w:rsidR="006F5969" w:rsidRDefault="006F5969" w:rsidP="00A363BF">
      <w:pPr>
        <w:spacing w:after="0"/>
        <w:jc w:val="both"/>
        <w:rPr>
          <w:i/>
        </w:rPr>
      </w:pPr>
    </w:p>
    <w:p w:rsidR="00AA5411" w:rsidRDefault="00AA5411" w:rsidP="00AA5411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proofErr w:type="spellStart"/>
      <w:r>
        <w:rPr>
          <w:i/>
        </w:rPr>
        <w:t>Powerup</w:t>
      </w:r>
      <w:proofErr w:type="spellEnd"/>
      <w:r w:rsidR="009632E8">
        <w:rPr>
          <w:i/>
        </w:rPr>
        <w:tab/>
      </w:r>
      <w:r w:rsidR="00D25720">
        <w:rPr>
          <w:i/>
        </w:rPr>
        <w:t>(</w:t>
      </w:r>
      <w:r w:rsidR="009632E8">
        <w:rPr>
          <w:i/>
        </w:rPr>
        <w:t>V</w:t>
      </w:r>
      <w:bookmarkStart w:id="0" w:name="_GoBack"/>
      <w:bookmarkEnd w:id="0"/>
      <w:r w:rsidR="009632E8">
        <w:rPr>
          <w:i/>
        </w:rPr>
        <w:t xml:space="preserve">d: </w:t>
      </w:r>
      <w:r w:rsidR="00D25720">
        <w:rPr>
          <w:i/>
        </w:rPr>
        <w:t xml:space="preserve">verandert </w:t>
      </w:r>
      <w:r w:rsidR="009632E8">
        <w:rPr>
          <w:i/>
        </w:rPr>
        <w:t>eigenschappen</w:t>
      </w:r>
      <w:r w:rsidR="00D25720">
        <w:rPr>
          <w:i/>
        </w:rPr>
        <w:t xml:space="preserve"> zoals snelheid, grootte, aantal ballen, </w:t>
      </w:r>
      <w:proofErr w:type="spellStart"/>
      <w:r w:rsidR="00D25720">
        <w:rPr>
          <w:i/>
        </w:rPr>
        <w:t>etc</w:t>
      </w:r>
      <w:proofErr w:type="spellEnd"/>
      <w:r w:rsidR="00D25720">
        <w:rPr>
          <w:i/>
        </w:rPr>
        <w:t>)</w:t>
      </w:r>
    </w:p>
    <w:p w:rsidR="00AA5411" w:rsidRDefault="00AA5411" w:rsidP="003F4AAE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r>
        <w:rPr>
          <w:i/>
        </w:rPr>
        <w:t>Highscore scherm</w:t>
      </w:r>
      <w:r w:rsidR="009632E8">
        <w:rPr>
          <w:i/>
        </w:rPr>
        <w:tab/>
      </w:r>
      <w:r w:rsidR="006E0256">
        <w:rPr>
          <w:i/>
        </w:rPr>
        <w:t>(</w:t>
      </w:r>
      <w:r w:rsidR="009632E8">
        <w:rPr>
          <w:i/>
        </w:rPr>
        <w:t xml:space="preserve">Bijvoorbeeld: </w:t>
      </w:r>
      <w:r w:rsidR="006E0256">
        <w:rPr>
          <w:i/>
        </w:rPr>
        <w:t>informatie opslaan)</w:t>
      </w:r>
    </w:p>
    <w:p w:rsidR="000A5B26" w:rsidRDefault="00D71DBE" w:rsidP="00A363BF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r>
        <w:rPr>
          <w:i/>
        </w:rPr>
        <w:t xml:space="preserve">Random </w:t>
      </w:r>
      <w:proofErr w:type="spellStart"/>
      <w:r>
        <w:rPr>
          <w:i/>
        </w:rPr>
        <w:t>enemies</w:t>
      </w:r>
      <w:proofErr w:type="spellEnd"/>
      <w:r w:rsidR="009632E8">
        <w:rPr>
          <w:i/>
        </w:rPr>
        <w:tab/>
      </w:r>
      <w:r w:rsidR="00AB3648">
        <w:rPr>
          <w:i/>
        </w:rPr>
        <w:t>(</w:t>
      </w:r>
      <w:r w:rsidR="009632E8">
        <w:rPr>
          <w:i/>
        </w:rPr>
        <w:t xml:space="preserve">Bijvoorbeeld: </w:t>
      </w:r>
      <w:r w:rsidR="00AB3648">
        <w:rPr>
          <w:i/>
        </w:rPr>
        <w:t>die het balletje opeet of neerschiet)</w:t>
      </w:r>
    </w:p>
    <w:p w:rsidR="004847E4" w:rsidRDefault="009632E8" w:rsidP="00A363BF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r>
        <w:rPr>
          <w:i/>
        </w:rPr>
        <w:t>Kunnen schieten</w:t>
      </w:r>
    </w:p>
    <w:p w:rsidR="00AC7BB9" w:rsidRPr="00AC7BB9" w:rsidRDefault="00AC7BB9" w:rsidP="00AC7BB9">
      <w:pPr>
        <w:spacing w:after="0"/>
        <w:jc w:val="both"/>
        <w:rPr>
          <w:i/>
        </w:rPr>
      </w:pPr>
    </w:p>
    <w:p w:rsidR="004945D4" w:rsidRDefault="004945D4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2F5B50" w:rsidRPr="00A3701D" w:rsidRDefault="002F5B50" w:rsidP="002F5B5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lastRenderedPageBreak/>
        <w:t>Deadline (+5 punten)</w:t>
      </w:r>
      <w:r w:rsidRPr="00A3701D">
        <w:rPr>
          <w:b/>
          <w:u w:val="single"/>
        </w:rPr>
        <w:t>:</w:t>
      </w:r>
    </w:p>
    <w:p w:rsidR="002F5B50" w:rsidRDefault="002F5B50" w:rsidP="002F5B50">
      <w:pPr>
        <w:spacing w:after="0"/>
        <w:jc w:val="both"/>
        <w:rPr>
          <w:i/>
        </w:rPr>
      </w:pPr>
      <w:r>
        <w:rPr>
          <w:i/>
        </w:rPr>
        <w:t xml:space="preserve">Uiterlijk in Magister ELO ingeleverd zijn vóór volgende week </w:t>
      </w:r>
      <w:r w:rsidR="00FE6A59">
        <w:rPr>
          <w:i/>
        </w:rPr>
        <w:t>donderdag</w:t>
      </w:r>
      <w:r>
        <w:rPr>
          <w:i/>
        </w:rPr>
        <w:t xml:space="preserve"> tot 17:00!</w:t>
      </w:r>
    </w:p>
    <w:p w:rsidR="002F5B50" w:rsidRDefault="002F5B50" w:rsidP="002F5B50">
      <w:pPr>
        <w:spacing w:after="0"/>
        <w:jc w:val="both"/>
        <w:rPr>
          <w:i/>
        </w:rPr>
      </w:pPr>
      <w:r>
        <w:rPr>
          <w:i/>
        </w:rPr>
        <w:t>NIKS INGELEVERD = 0 punten!</w:t>
      </w:r>
    </w:p>
    <w:p w:rsidR="002F5B50" w:rsidRDefault="002F5B50" w:rsidP="00A363BF">
      <w:pPr>
        <w:spacing w:after="0"/>
        <w:jc w:val="both"/>
        <w:rPr>
          <w:b/>
          <w:u w:val="single"/>
        </w:rPr>
      </w:pPr>
    </w:p>
    <w:p w:rsidR="002F5B50" w:rsidRDefault="002F5B50" w:rsidP="00A363BF">
      <w:pPr>
        <w:spacing w:after="0"/>
        <w:jc w:val="both"/>
        <w:rPr>
          <w:b/>
          <w:u w:val="single"/>
        </w:rPr>
      </w:pPr>
    </w:p>
    <w:p w:rsidR="003E1F29" w:rsidRPr="00A3701D" w:rsidRDefault="003E1F29" w:rsidP="00A363B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Minimale Eisen</w:t>
      </w:r>
      <w:r w:rsidR="002F5B50">
        <w:rPr>
          <w:b/>
          <w:u w:val="single"/>
        </w:rPr>
        <w:t xml:space="preserve"> (+</w:t>
      </w:r>
      <w:r w:rsidR="007870FC">
        <w:rPr>
          <w:b/>
          <w:u w:val="single"/>
        </w:rPr>
        <w:t>10</w:t>
      </w:r>
      <w:r w:rsidR="002F5B50">
        <w:rPr>
          <w:b/>
          <w:u w:val="single"/>
        </w:rPr>
        <w:t xml:space="preserve"> punten)</w:t>
      </w:r>
      <w:r w:rsidRPr="00A3701D">
        <w:rPr>
          <w:b/>
          <w:u w:val="single"/>
        </w:rPr>
        <w:t>:</w:t>
      </w:r>
    </w:p>
    <w:p w:rsidR="00414606" w:rsidRDefault="00414606" w:rsidP="00A363BF">
      <w:pPr>
        <w:spacing w:after="0"/>
        <w:jc w:val="both"/>
        <w:rPr>
          <w:i/>
        </w:rPr>
      </w:pPr>
    </w:p>
    <w:p w:rsidR="00573942" w:rsidRPr="00573942" w:rsidRDefault="00573942" w:rsidP="00573942">
      <w:pPr>
        <w:spacing w:after="0"/>
        <w:jc w:val="both"/>
        <w:rPr>
          <w:b/>
          <w:i/>
        </w:rPr>
      </w:pPr>
      <w:r w:rsidRPr="00573942">
        <w:rPr>
          <w:b/>
          <w:i/>
        </w:rPr>
        <w:t>Verwerk de volgende informatie in je</w:t>
      </w:r>
      <w:r w:rsidR="00622183">
        <w:rPr>
          <w:b/>
          <w:i/>
        </w:rPr>
        <w:t xml:space="preserve"> WERKDOCUMENT (van</w:t>
      </w:r>
      <w:r w:rsidR="00E06783">
        <w:rPr>
          <w:b/>
          <w:i/>
        </w:rPr>
        <w:t xml:space="preserve"> de bijlage uit</w:t>
      </w:r>
      <w:r w:rsidR="00622183">
        <w:rPr>
          <w:b/>
          <w:i/>
        </w:rPr>
        <w:t xml:space="preserve"> opdracht 1, P</w:t>
      </w:r>
      <w:r w:rsidRPr="00573942">
        <w:rPr>
          <w:b/>
          <w:i/>
        </w:rPr>
        <w:t>seudocode)</w:t>
      </w:r>
      <w:r w:rsidR="00012DF7">
        <w:rPr>
          <w:b/>
          <w:i/>
        </w:rPr>
        <w:t xml:space="preserve"> onder vermelding van het kopje “</w:t>
      </w:r>
      <w:proofErr w:type="spellStart"/>
      <w:r w:rsidR="00012DF7" w:rsidRPr="00012DF7">
        <w:rPr>
          <w:b/>
          <w:i/>
        </w:rPr>
        <w:t>Copypasta</w:t>
      </w:r>
      <w:proofErr w:type="spellEnd"/>
      <w:r w:rsidR="00012DF7" w:rsidRPr="00012DF7">
        <w:rPr>
          <w:b/>
          <w:i/>
        </w:rPr>
        <w:t xml:space="preserve"> &amp; Implementatie</w:t>
      </w:r>
      <w:r w:rsidR="00012DF7">
        <w:rPr>
          <w:b/>
          <w:i/>
        </w:rPr>
        <w:t>”</w:t>
      </w:r>
      <w:r w:rsidRPr="00573942">
        <w:rPr>
          <w:b/>
          <w:i/>
        </w:rPr>
        <w:t>:</w:t>
      </w:r>
    </w:p>
    <w:p w:rsidR="00773033" w:rsidRDefault="00773033" w:rsidP="00773033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 w:rsidRPr="003203A7">
        <w:rPr>
          <w:b/>
          <w:i/>
        </w:rPr>
        <w:t>1 bron</w:t>
      </w:r>
      <w:r w:rsidR="00917A0E" w:rsidRPr="003203A7">
        <w:rPr>
          <w:b/>
          <w:i/>
        </w:rPr>
        <w:t xml:space="preserve"> tutorial</w:t>
      </w:r>
      <w:r>
        <w:rPr>
          <w:i/>
        </w:rPr>
        <w:t>: Video of geschreven artikel</w:t>
      </w:r>
      <w:r w:rsidR="003203A7">
        <w:rPr>
          <w:i/>
        </w:rPr>
        <w:t xml:space="preserve"> (</w:t>
      </w:r>
      <w:proofErr w:type="spellStart"/>
      <w:r w:rsidR="003203A7">
        <w:rPr>
          <w:i/>
        </w:rPr>
        <w:t>StackOverflow</w:t>
      </w:r>
      <w:proofErr w:type="spellEnd"/>
      <w:r w:rsidR="003203A7">
        <w:rPr>
          <w:i/>
        </w:rPr>
        <w:t>/</w:t>
      </w:r>
      <w:r w:rsidR="000C2601">
        <w:rPr>
          <w:i/>
        </w:rPr>
        <w:t>iets anders) tutorial</w:t>
      </w:r>
      <w:r w:rsidR="00733EA2">
        <w:rPr>
          <w:i/>
        </w:rPr>
        <w:t xml:space="preserve"> met</w:t>
      </w:r>
      <w:r>
        <w:rPr>
          <w:i/>
        </w:rPr>
        <w:t xml:space="preserve"> </w:t>
      </w:r>
      <w:r w:rsidRPr="003203A7">
        <w:rPr>
          <w:b/>
          <w:i/>
        </w:rPr>
        <w:t>URL L</w:t>
      </w:r>
      <w:r w:rsidR="00733EA2" w:rsidRPr="003203A7">
        <w:rPr>
          <w:b/>
          <w:i/>
        </w:rPr>
        <w:t>ink</w:t>
      </w:r>
    </w:p>
    <w:p w:rsidR="001C694F" w:rsidRDefault="001C694F" w:rsidP="00773033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 w:rsidRPr="001C694F">
        <w:rPr>
          <w:b/>
          <w:i/>
        </w:rPr>
        <w:t>Uitleg</w:t>
      </w:r>
      <w:r>
        <w:rPr>
          <w:i/>
        </w:rPr>
        <w:t xml:space="preserve"> wat de tutorial behandeld en wat je ervan wilt </w:t>
      </w:r>
      <w:r w:rsidRPr="001C694F">
        <w:rPr>
          <w:b/>
          <w:i/>
        </w:rPr>
        <w:t>gebruiken</w:t>
      </w:r>
      <w:r>
        <w:rPr>
          <w:i/>
        </w:rPr>
        <w:t>.</w:t>
      </w:r>
    </w:p>
    <w:p w:rsidR="0051142F" w:rsidRDefault="00516506" w:rsidP="00773033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</w:rPr>
        <w:t>Kies één uit onderstaande</w:t>
      </w:r>
      <w:r w:rsidR="0095073D">
        <w:rPr>
          <w:i/>
        </w:rPr>
        <w:t xml:space="preserve"> opties</w:t>
      </w:r>
      <w:r w:rsidR="0051142F">
        <w:rPr>
          <w:i/>
        </w:rPr>
        <w:t>:</w:t>
      </w:r>
    </w:p>
    <w:p w:rsidR="0051142F" w:rsidRDefault="003427B4" w:rsidP="0051142F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i/>
        </w:rPr>
        <w:t>Keuze gemaakt uit één van de voor gedefinieerde toevoegingen</w:t>
      </w:r>
      <w:r w:rsidR="006F5969">
        <w:rPr>
          <w:i/>
        </w:rPr>
        <w:t xml:space="preserve"> in de opdrachtbeschrijving</w:t>
      </w:r>
      <w:r w:rsidR="00F01A7C">
        <w:rPr>
          <w:b/>
          <w:i/>
        </w:rPr>
        <w:t>.</w:t>
      </w:r>
    </w:p>
    <w:p w:rsidR="00BF469B" w:rsidRPr="003308F5" w:rsidRDefault="0095073D" w:rsidP="0051142F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i/>
        </w:rPr>
        <w:t>Verzin zelf een TOEVOEGING op de game die jouw game DRASTISCH AANPASSEN</w:t>
      </w:r>
      <w:r w:rsidR="007B5E06">
        <w:rPr>
          <w:i/>
        </w:rPr>
        <w:t>.</w:t>
      </w:r>
      <w:r>
        <w:rPr>
          <w:i/>
        </w:rPr>
        <w:t xml:space="preserve"> Als je onzeker bent of je verandering wel genoeg is, </w:t>
      </w:r>
      <w:r w:rsidRPr="0095073D">
        <w:rPr>
          <w:b/>
          <w:i/>
        </w:rPr>
        <w:t>MAIL MIJ DAN OP TIJD DE BESCHRIJVING VAN JE ZELF BEDACHTE TOEVOEGING!</w:t>
      </w:r>
      <w:r w:rsidR="004C6017">
        <w:rPr>
          <w:b/>
          <w:i/>
        </w:rPr>
        <w:t xml:space="preserve"> </w:t>
      </w:r>
      <w:r w:rsidR="004C6017" w:rsidRPr="004C6017">
        <w:rPr>
          <w:i/>
        </w:rPr>
        <w:t>(De voor gedefinieerde toevoegingen zijn een maatstaf van hoeveel het moet toevoegen.)</w:t>
      </w:r>
    </w:p>
    <w:p w:rsidR="00A628CD" w:rsidRDefault="003308F5" w:rsidP="003308F5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</w:rPr>
        <w:t>Werk de toevoeging uit in schrift met de volgende onderdelen</w:t>
      </w:r>
      <w:r w:rsidR="00A628CD">
        <w:rPr>
          <w:i/>
        </w:rPr>
        <w:t>:</w:t>
      </w:r>
    </w:p>
    <w:p w:rsidR="00DD15F6" w:rsidRPr="00DD15F6" w:rsidRDefault="00DD15F6" w:rsidP="00DD15F6">
      <w:pPr>
        <w:pStyle w:val="Lijstalinea"/>
        <w:numPr>
          <w:ilvl w:val="1"/>
          <w:numId w:val="2"/>
        </w:numPr>
        <w:spacing w:after="0"/>
        <w:jc w:val="both"/>
        <w:rPr>
          <w:b/>
          <w:i/>
        </w:rPr>
      </w:pPr>
      <w:r w:rsidRPr="00DD15F6">
        <w:rPr>
          <w:b/>
          <w:i/>
        </w:rPr>
        <w:t>NAAM VAN DE TOEVOEGING</w:t>
      </w:r>
    </w:p>
    <w:p w:rsidR="003308F5" w:rsidRPr="00A628CD" w:rsidRDefault="00A628CD" w:rsidP="00A628CD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b/>
          <w:i/>
        </w:rPr>
        <w:t>WAT HOUDT DE TOEVOEGING IN</w:t>
      </w:r>
    </w:p>
    <w:p w:rsidR="001C694F" w:rsidRPr="001C694F" w:rsidRDefault="00A628CD" w:rsidP="001C694F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b/>
          <w:i/>
        </w:rPr>
        <w:t>WANNEER WORDT DE TOEVOEGING GEBRUIKT/GEMAAKT/AANGEROEPEN/etc.</w:t>
      </w:r>
    </w:p>
    <w:p w:rsidR="00A337C3" w:rsidRDefault="00A337C3" w:rsidP="00A337C3">
      <w:pPr>
        <w:spacing w:after="0"/>
        <w:jc w:val="both"/>
        <w:rPr>
          <w:i/>
        </w:rPr>
      </w:pPr>
    </w:p>
    <w:p w:rsidR="00A337C3" w:rsidRPr="00A337C3" w:rsidRDefault="00A337C3" w:rsidP="002960D3">
      <w:pPr>
        <w:spacing w:after="0"/>
        <w:jc w:val="center"/>
        <w:rPr>
          <w:i/>
        </w:rPr>
      </w:pPr>
      <w:r w:rsidRPr="00A337C3">
        <w:rPr>
          <w:i/>
        </w:rPr>
        <w:t>[ ZIE HET VOORBEELD OP DE VOLGENDE PAGINA ALS RICHTLIJN ]</w:t>
      </w:r>
    </w:p>
    <w:p w:rsidR="00A337C3" w:rsidRPr="00A337C3" w:rsidRDefault="00A337C3" w:rsidP="00A337C3">
      <w:pPr>
        <w:spacing w:after="0"/>
        <w:ind w:left="360"/>
        <w:jc w:val="both"/>
        <w:rPr>
          <w:i/>
        </w:rPr>
      </w:pPr>
    </w:p>
    <w:p w:rsidR="00573942" w:rsidRDefault="00573942" w:rsidP="00573942">
      <w:pPr>
        <w:spacing w:after="0"/>
        <w:jc w:val="both"/>
        <w:rPr>
          <w:i/>
        </w:rPr>
      </w:pPr>
    </w:p>
    <w:p w:rsidR="00236221" w:rsidRPr="00236221" w:rsidRDefault="00236221" w:rsidP="00573942">
      <w:pPr>
        <w:spacing w:after="0"/>
        <w:jc w:val="both"/>
        <w:rPr>
          <w:b/>
          <w:i/>
        </w:rPr>
      </w:pPr>
      <w:r w:rsidRPr="00236221">
        <w:rPr>
          <w:b/>
          <w:i/>
        </w:rPr>
        <w:t>Op te leveren producten</w:t>
      </w:r>
      <w:r w:rsidR="00140E3D">
        <w:rPr>
          <w:b/>
          <w:i/>
        </w:rPr>
        <w:t>, gezamenlijk in een .zip or .</w:t>
      </w:r>
      <w:proofErr w:type="spellStart"/>
      <w:r w:rsidR="00140E3D">
        <w:rPr>
          <w:b/>
          <w:i/>
        </w:rPr>
        <w:t>rar</w:t>
      </w:r>
      <w:proofErr w:type="spellEnd"/>
      <w:r w:rsidR="00140E3D">
        <w:rPr>
          <w:b/>
          <w:i/>
        </w:rPr>
        <w:t xml:space="preserve"> bestand</w:t>
      </w:r>
      <w:r w:rsidRPr="00236221">
        <w:rPr>
          <w:b/>
          <w:i/>
        </w:rPr>
        <w:t>:</w:t>
      </w:r>
    </w:p>
    <w:p w:rsidR="006F5969" w:rsidRDefault="00140E3D" w:rsidP="00236221">
      <w:pPr>
        <w:pStyle w:val="Lijstalinea"/>
        <w:numPr>
          <w:ilvl w:val="0"/>
          <w:numId w:val="5"/>
        </w:numPr>
        <w:spacing w:after="0"/>
        <w:jc w:val="both"/>
        <w:rPr>
          <w:i/>
        </w:rPr>
      </w:pPr>
      <w:r>
        <w:rPr>
          <w:i/>
        </w:rPr>
        <w:t>Het werkdocument waar deze opdracht in is verwerkt.</w:t>
      </w:r>
    </w:p>
    <w:p w:rsidR="00236221" w:rsidRDefault="00666A10" w:rsidP="00236221">
      <w:pPr>
        <w:pStyle w:val="Lijstalinea"/>
        <w:numPr>
          <w:ilvl w:val="0"/>
          <w:numId w:val="5"/>
        </w:numPr>
        <w:spacing w:after="0"/>
        <w:jc w:val="both"/>
        <w:rPr>
          <w:i/>
        </w:rPr>
      </w:pPr>
      <w:r>
        <w:rPr>
          <w:i/>
        </w:rPr>
        <w:t>H</w:t>
      </w:r>
      <w:r w:rsidR="006B3059">
        <w:rPr>
          <w:i/>
        </w:rPr>
        <w:t>et</w:t>
      </w:r>
      <w:r w:rsidR="005309EC">
        <w:rPr>
          <w:i/>
        </w:rPr>
        <w:t xml:space="preserve"> resultaat</w:t>
      </w:r>
      <w:r w:rsidR="00236221">
        <w:rPr>
          <w:i/>
        </w:rPr>
        <w:t xml:space="preserve"> .</w:t>
      </w:r>
      <w:proofErr w:type="spellStart"/>
      <w:r w:rsidR="00236221">
        <w:rPr>
          <w:i/>
        </w:rPr>
        <w:t>swf</w:t>
      </w:r>
      <w:proofErr w:type="spellEnd"/>
      <w:r w:rsidR="00236221">
        <w:rPr>
          <w:i/>
        </w:rPr>
        <w:t xml:space="preserve"> prototype</w:t>
      </w:r>
      <w:r w:rsidR="006B3059">
        <w:rPr>
          <w:i/>
        </w:rPr>
        <w:t xml:space="preserve"> van de tutorial</w:t>
      </w:r>
      <w:r w:rsidR="00236221">
        <w:rPr>
          <w:i/>
        </w:rPr>
        <w:t xml:space="preserve"> </w:t>
      </w:r>
      <w:r w:rsidR="00236221" w:rsidRPr="00AB6B59">
        <w:rPr>
          <w:b/>
          <w:i/>
        </w:rPr>
        <w:t>INCLUSIEF AANPASSINGEN VAN DE BRONCODE</w:t>
      </w:r>
      <w:r w:rsidR="00236221">
        <w:rPr>
          <w:i/>
        </w:rPr>
        <w:t xml:space="preserve"> van video/artikel tot eigen context. Dus: </w:t>
      </w:r>
      <w:r w:rsidR="00236221" w:rsidRPr="006B3059">
        <w:rPr>
          <w:b/>
          <w:i/>
        </w:rPr>
        <w:t>Pas het resultaat van de tutorial aan tot iets wat past binnen jouw game</w:t>
      </w:r>
      <w:r w:rsidR="00236221">
        <w:rPr>
          <w:i/>
        </w:rPr>
        <w:t>.</w:t>
      </w:r>
      <w:r w:rsidR="00446ACB">
        <w:rPr>
          <w:i/>
        </w:rPr>
        <w:t xml:space="preserve"> (Bijvoorbeeld: Highscorescherm in jouw game weergeeft “</w:t>
      </w:r>
      <w:proofErr w:type="spellStart"/>
      <w:r w:rsidR="00446ACB">
        <w:rPr>
          <w:i/>
        </w:rPr>
        <w:t>Pong</w:t>
      </w:r>
      <w:proofErr w:type="spellEnd"/>
      <w:r w:rsidR="00446ACB">
        <w:rPr>
          <w:i/>
        </w:rPr>
        <w:t xml:space="preserve"> Highscores” terwijl in de tutorial er “Best </w:t>
      </w:r>
      <w:proofErr w:type="spellStart"/>
      <w:r w:rsidR="00446ACB">
        <w:rPr>
          <w:i/>
        </w:rPr>
        <w:t>Players</w:t>
      </w:r>
      <w:proofErr w:type="spellEnd"/>
      <w:r w:rsidR="00446ACB">
        <w:rPr>
          <w:i/>
        </w:rPr>
        <w:t>” staat.)</w:t>
      </w:r>
    </w:p>
    <w:p w:rsidR="00236221" w:rsidRPr="00236221" w:rsidRDefault="00236221" w:rsidP="00236221">
      <w:pPr>
        <w:spacing w:after="0"/>
        <w:jc w:val="both"/>
        <w:rPr>
          <w:i/>
        </w:rPr>
      </w:pPr>
    </w:p>
    <w:p w:rsidR="002F5B50" w:rsidRPr="00573942" w:rsidRDefault="00573942" w:rsidP="00573942">
      <w:pPr>
        <w:spacing w:after="0"/>
        <w:jc w:val="both"/>
        <w:rPr>
          <w:i/>
        </w:rPr>
      </w:pPr>
      <w:r w:rsidRPr="00573942">
        <w:rPr>
          <w:i/>
        </w:rPr>
        <w:t xml:space="preserve"> </w:t>
      </w:r>
    </w:p>
    <w:p w:rsidR="002F5B50" w:rsidRPr="00A3701D" w:rsidRDefault="002F5B50" w:rsidP="002F5B5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Volledige Opdracht (+</w:t>
      </w:r>
      <w:r w:rsidR="00302027">
        <w:rPr>
          <w:b/>
          <w:u w:val="single"/>
        </w:rPr>
        <w:t>10</w:t>
      </w:r>
      <w:r>
        <w:rPr>
          <w:b/>
          <w:u w:val="single"/>
        </w:rPr>
        <w:t xml:space="preserve"> punten)</w:t>
      </w:r>
      <w:r w:rsidRPr="00A3701D">
        <w:rPr>
          <w:b/>
          <w:u w:val="single"/>
        </w:rPr>
        <w:t>:</w:t>
      </w:r>
    </w:p>
    <w:p w:rsidR="002F5B50" w:rsidRDefault="002F5B50" w:rsidP="002F5B50">
      <w:pPr>
        <w:spacing w:after="0"/>
        <w:jc w:val="both"/>
        <w:rPr>
          <w:i/>
        </w:rPr>
      </w:pPr>
    </w:p>
    <w:p w:rsidR="001D583D" w:rsidRPr="001D583D" w:rsidRDefault="00B615B0" w:rsidP="001D583D">
      <w:pPr>
        <w:spacing w:after="0"/>
        <w:jc w:val="both"/>
        <w:rPr>
          <w:b/>
          <w:i/>
        </w:rPr>
      </w:pPr>
      <w:r w:rsidRPr="00236221">
        <w:rPr>
          <w:b/>
          <w:i/>
        </w:rPr>
        <w:t>Op te leveren producten</w:t>
      </w:r>
      <w:r>
        <w:rPr>
          <w:b/>
          <w:i/>
        </w:rPr>
        <w:t>, gezamenlijk in een .zip or .</w:t>
      </w:r>
      <w:proofErr w:type="spellStart"/>
      <w:r>
        <w:rPr>
          <w:b/>
          <w:i/>
        </w:rPr>
        <w:t>rar</w:t>
      </w:r>
      <w:proofErr w:type="spellEnd"/>
      <w:r>
        <w:rPr>
          <w:b/>
          <w:i/>
        </w:rPr>
        <w:t xml:space="preserve"> bestand</w:t>
      </w:r>
      <w:r w:rsidR="001D583D" w:rsidRPr="001D583D">
        <w:rPr>
          <w:b/>
          <w:i/>
        </w:rPr>
        <w:t>:</w:t>
      </w:r>
    </w:p>
    <w:p w:rsidR="002F5B50" w:rsidRPr="002F5B50" w:rsidRDefault="003821E8" w:rsidP="002F5B50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</w:rPr>
        <w:t>Eigen</w:t>
      </w:r>
      <w:r w:rsidR="00EE047F">
        <w:rPr>
          <w:i/>
        </w:rPr>
        <w:t xml:space="preserve"> </w:t>
      </w:r>
      <w:proofErr w:type="spellStart"/>
      <w:r w:rsidR="00EE047F">
        <w:rPr>
          <w:i/>
        </w:rPr>
        <w:t>Pong</w:t>
      </w:r>
      <w:proofErr w:type="spellEnd"/>
      <w:r>
        <w:rPr>
          <w:i/>
        </w:rPr>
        <w:t xml:space="preserve"> game .</w:t>
      </w:r>
      <w:proofErr w:type="spellStart"/>
      <w:r>
        <w:rPr>
          <w:i/>
        </w:rPr>
        <w:t>swf</w:t>
      </w:r>
      <w:proofErr w:type="spellEnd"/>
      <w:r w:rsidR="00EE047F">
        <w:rPr>
          <w:i/>
        </w:rPr>
        <w:t xml:space="preserve"> file</w:t>
      </w:r>
      <w:r>
        <w:rPr>
          <w:i/>
        </w:rPr>
        <w:t xml:space="preserve"> INCLUSIEF de implementatie van het</w:t>
      </w:r>
      <w:r w:rsidR="002F5B50">
        <w:rPr>
          <w:i/>
        </w:rPr>
        <w:t xml:space="preserve"> </w:t>
      </w:r>
      <w:r w:rsidR="00EE047F">
        <w:rPr>
          <w:i/>
        </w:rPr>
        <w:t>uitgewerkte prototype</w:t>
      </w:r>
      <w:r w:rsidR="002F5B50" w:rsidRPr="002F5B50">
        <w:rPr>
          <w:i/>
        </w:rPr>
        <w:t xml:space="preserve"> </w:t>
      </w:r>
      <w:r w:rsidR="00D359A8">
        <w:rPr>
          <w:i/>
        </w:rPr>
        <w:t xml:space="preserve">– Dus je </w:t>
      </w:r>
      <w:proofErr w:type="spellStart"/>
      <w:r w:rsidR="00D359A8">
        <w:rPr>
          <w:i/>
        </w:rPr>
        <w:t>pong</w:t>
      </w:r>
      <w:proofErr w:type="spellEnd"/>
      <w:r w:rsidR="00D359A8">
        <w:rPr>
          <w:i/>
        </w:rPr>
        <w:t xml:space="preserve"> game INCLUSIEF de nieuwe feature WERKEND in je game!</w:t>
      </w:r>
    </w:p>
    <w:p w:rsidR="00340EFD" w:rsidRDefault="00340EFD" w:rsidP="00A363BF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</w:p>
    <w:p w:rsidR="00F324FC" w:rsidRPr="00C928E3" w:rsidRDefault="00F324FC" w:rsidP="00C928E3">
      <w:pPr>
        <w:spacing w:after="0"/>
        <w:jc w:val="center"/>
        <w:rPr>
          <w:i/>
          <w:sz w:val="28"/>
        </w:rPr>
      </w:pPr>
      <w:r w:rsidRPr="00C928E3">
        <w:rPr>
          <w:i/>
          <w:sz w:val="28"/>
        </w:rPr>
        <w:t>VOORBEELD TOEVOEGING OP WERKDOCUMENT:</w:t>
      </w:r>
    </w:p>
    <w:p w:rsidR="00F324FC" w:rsidRDefault="00F324FC" w:rsidP="00F324FC">
      <w:pPr>
        <w:spacing w:after="0"/>
        <w:jc w:val="both"/>
        <w:rPr>
          <w:i/>
        </w:rPr>
      </w:pPr>
    </w:p>
    <w:p w:rsidR="00012DF7" w:rsidRDefault="00012DF7" w:rsidP="00F324FC">
      <w:pPr>
        <w:spacing w:after="0"/>
        <w:jc w:val="both"/>
        <w:rPr>
          <w:i/>
        </w:rPr>
      </w:pPr>
    </w:p>
    <w:p w:rsidR="00DA0C82" w:rsidRPr="00DA0C82" w:rsidRDefault="00DA0C82" w:rsidP="00F324FC">
      <w:pPr>
        <w:spacing w:after="0"/>
        <w:jc w:val="both"/>
        <w:rPr>
          <w:i/>
          <w:color w:val="C5E0B3" w:themeColor="accent6" w:themeTint="66"/>
        </w:rPr>
      </w:pPr>
      <w:proofErr w:type="spellStart"/>
      <w:r w:rsidRPr="00DA0C82">
        <w:rPr>
          <w:b/>
          <w:color w:val="C5E0B3" w:themeColor="accent6" w:themeTint="66"/>
          <w:sz w:val="36"/>
        </w:rPr>
        <w:t>Copypasta</w:t>
      </w:r>
      <w:proofErr w:type="spellEnd"/>
      <w:r w:rsidRPr="00DA0C82">
        <w:rPr>
          <w:b/>
          <w:color w:val="C5E0B3" w:themeColor="accent6" w:themeTint="66"/>
          <w:sz w:val="36"/>
        </w:rPr>
        <w:t xml:space="preserve"> &amp; Implementatie</w:t>
      </w:r>
    </w:p>
    <w:p w:rsidR="00012DF7" w:rsidRDefault="00012DF7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  <w:r>
        <w:rPr>
          <w:b/>
          <w:i/>
          <w:u w:val="single"/>
        </w:rPr>
        <w:t>Toevoeging:</w:t>
      </w:r>
    </w:p>
    <w:p w:rsidR="00F324FC" w:rsidRDefault="00F324FC" w:rsidP="00F324FC">
      <w:pPr>
        <w:spacing w:after="0"/>
        <w:jc w:val="both"/>
        <w:rPr>
          <w:i/>
        </w:rPr>
      </w:pPr>
      <w:r>
        <w:rPr>
          <w:i/>
        </w:rPr>
        <w:t xml:space="preserve">Speed </w:t>
      </w:r>
      <w:proofErr w:type="spellStart"/>
      <w:r>
        <w:rPr>
          <w:i/>
        </w:rPr>
        <w:t>Powerup</w:t>
      </w:r>
      <w:proofErr w:type="spellEnd"/>
    </w:p>
    <w:p w:rsidR="00F324FC" w:rsidRDefault="00F324FC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Wat:</w:t>
      </w:r>
    </w:p>
    <w:p w:rsidR="00F324FC" w:rsidRPr="00F324FC" w:rsidRDefault="00F324FC" w:rsidP="00F324FC">
      <w:pPr>
        <w:spacing w:after="0"/>
        <w:jc w:val="both"/>
        <w:rPr>
          <w:i/>
        </w:rPr>
      </w:pPr>
      <w:r>
        <w:rPr>
          <w:i/>
        </w:rPr>
        <w:t xml:space="preserve">De speed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</w:t>
      </w:r>
      <w:r w:rsidRPr="00F324FC">
        <w:rPr>
          <w:b/>
          <w:i/>
        </w:rPr>
        <w:t>verdubbeld</w:t>
      </w:r>
      <w:r>
        <w:rPr>
          <w:i/>
        </w:rPr>
        <w:t xml:space="preserve"> de </w:t>
      </w:r>
      <w:r w:rsidRPr="00F324FC">
        <w:rPr>
          <w:b/>
          <w:i/>
        </w:rPr>
        <w:t>snelheid</w:t>
      </w:r>
      <w:r>
        <w:rPr>
          <w:i/>
        </w:rPr>
        <w:t xml:space="preserve"> van de </w:t>
      </w:r>
      <w:r w:rsidRPr="00F324FC">
        <w:rPr>
          <w:b/>
          <w:i/>
        </w:rPr>
        <w:t>bal</w:t>
      </w:r>
      <w:r>
        <w:rPr>
          <w:i/>
        </w:rPr>
        <w:t xml:space="preserve"> voor </w:t>
      </w:r>
      <w:r w:rsidRPr="00F324FC">
        <w:rPr>
          <w:b/>
          <w:i/>
        </w:rPr>
        <w:t>10 seconden</w:t>
      </w:r>
      <w:r>
        <w:rPr>
          <w:i/>
        </w:rPr>
        <w:t>. Daarna is de snelheid weer normaal.</w:t>
      </w:r>
      <w:r w:rsidR="00C928E3">
        <w:rPr>
          <w:i/>
        </w:rPr>
        <w:t xml:space="preserve"> De </w:t>
      </w:r>
      <w:proofErr w:type="spellStart"/>
      <w:r w:rsidR="00C928E3">
        <w:rPr>
          <w:i/>
        </w:rPr>
        <w:t>powerup</w:t>
      </w:r>
      <w:proofErr w:type="spellEnd"/>
      <w:r w:rsidR="00C928E3">
        <w:rPr>
          <w:i/>
        </w:rPr>
        <w:t xml:space="preserve"> </w:t>
      </w:r>
      <w:r w:rsidR="00C928E3" w:rsidRPr="00C928E3">
        <w:rPr>
          <w:b/>
          <w:i/>
        </w:rPr>
        <w:t>ziet eruit als een pilletje</w:t>
      </w:r>
      <w:r w:rsidR="00C928E3">
        <w:rPr>
          <w:i/>
        </w:rPr>
        <w:t>.</w:t>
      </w:r>
    </w:p>
    <w:p w:rsidR="00F324FC" w:rsidRDefault="00F324FC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Wanneer:</w:t>
      </w:r>
    </w:p>
    <w:p w:rsidR="005E0982" w:rsidRDefault="005E0982" w:rsidP="005E0982">
      <w:pPr>
        <w:spacing w:after="0"/>
        <w:jc w:val="both"/>
        <w:rPr>
          <w:i/>
        </w:rPr>
      </w:pPr>
      <w:r w:rsidRPr="005E0982">
        <w:rPr>
          <w:b/>
          <w:i/>
        </w:rPr>
        <w:t>Om de minuut</w:t>
      </w:r>
      <w:r>
        <w:rPr>
          <w:i/>
        </w:rPr>
        <w:t xml:space="preserve"> is er een </w:t>
      </w:r>
      <w:r w:rsidRPr="005E0982">
        <w:rPr>
          <w:b/>
          <w:i/>
        </w:rPr>
        <w:t>kans van 50%</w:t>
      </w:r>
      <w:r>
        <w:rPr>
          <w:i/>
        </w:rPr>
        <w:t xml:space="preserve"> dat de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</w:t>
      </w:r>
      <w:r w:rsidRPr="005E0982">
        <w:rPr>
          <w:b/>
          <w:i/>
        </w:rPr>
        <w:t>in het midden van het spelscherm verschijnt</w:t>
      </w:r>
      <w:r>
        <w:rPr>
          <w:i/>
        </w:rPr>
        <w:t>.</w:t>
      </w:r>
    </w:p>
    <w:p w:rsidR="009164E6" w:rsidRDefault="009164E6" w:rsidP="00F324FC">
      <w:pPr>
        <w:spacing w:after="0"/>
        <w:jc w:val="both"/>
        <w:rPr>
          <w:i/>
        </w:rPr>
      </w:pPr>
      <w:r>
        <w:rPr>
          <w:i/>
        </w:rPr>
        <w:t xml:space="preserve">Als de </w:t>
      </w:r>
      <w:r w:rsidR="005E0982" w:rsidRPr="005E0982">
        <w:rPr>
          <w:b/>
          <w:i/>
        </w:rPr>
        <w:t>bal</w:t>
      </w:r>
      <w:r w:rsidR="005E0982">
        <w:rPr>
          <w:i/>
        </w:rPr>
        <w:t xml:space="preserve"> de </w:t>
      </w:r>
      <w:proofErr w:type="spellStart"/>
      <w:r w:rsidR="005E0982">
        <w:rPr>
          <w:i/>
        </w:rPr>
        <w:t>powerup</w:t>
      </w:r>
      <w:proofErr w:type="spellEnd"/>
      <w:r w:rsidR="005E0982">
        <w:rPr>
          <w:i/>
        </w:rPr>
        <w:t xml:space="preserve"> </w:t>
      </w:r>
      <w:r w:rsidR="005E0982" w:rsidRPr="005E0982">
        <w:rPr>
          <w:b/>
          <w:i/>
        </w:rPr>
        <w:t>raakt</w:t>
      </w:r>
      <w:r w:rsidR="005E0982">
        <w:rPr>
          <w:i/>
        </w:rPr>
        <w:t xml:space="preserve"> gaat het effect in werking.</w:t>
      </w:r>
    </w:p>
    <w:p w:rsidR="009817C4" w:rsidRDefault="009817C4" w:rsidP="00F324FC">
      <w:pPr>
        <w:spacing w:after="0"/>
        <w:jc w:val="both"/>
        <w:rPr>
          <w:i/>
        </w:rPr>
      </w:pPr>
    </w:p>
    <w:p w:rsidR="009817C4" w:rsidRDefault="009817C4" w:rsidP="00F324FC">
      <w:pPr>
        <w:spacing w:after="0"/>
        <w:jc w:val="both"/>
        <w:rPr>
          <w:i/>
        </w:rPr>
      </w:pPr>
      <w:r>
        <w:rPr>
          <w:b/>
          <w:i/>
          <w:u w:val="single"/>
        </w:rPr>
        <w:t>Tutorial Link(s):</w:t>
      </w:r>
    </w:p>
    <w:p w:rsidR="009817C4" w:rsidRDefault="00816BDA" w:rsidP="00F324FC">
      <w:pPr>
        <w:spacing w:after="0"/>
        <w:jc w:val="both"/>
        <w:rPr>
          <w:i/>
        </w:rPr>
      </w:pPr>
      <w:hyperlink r:id="rId5" w:history="1">
        <w:r w:rsidRPr="000966DC">
          <w:rPr>
            <w:rStyle w:val="Hyperlink"/>
            <w:i/>
          </w:rPr>
          <w:t>https://www.youtube.com/watch?v=IjPZa3Qhfd0</w:t>
        </w:r>
      </w:hyperlink>
      <w:r w:rsidR="001C694F">
        <w:rPr>
          <w:i/>
        </w:rPr>
        <w:tab/>
        <w:t>[voorbeeld link, niet daadwerkelijk bruikbaar]</w:t>
      </w:r>
    </w:p>
    <w:p w:rsidR="001C694F" w:rsidRDefault="001C694F" w:rsidP="00F324FC">
      <w:pPr>
        <w:spacing w:after="0"/>
        <w:jc w:val="both"/>
        <w:rPr>
          <w:i/>
        </w:rPr>
      </w:pPr>
    </w:p>
    <w:p w:rsidR="001C694F" w:rsidRDefault="001C694F" w:rsidP="00F324FC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Tutorial </w:t>
      </w:r>
      <w:r w:rsidR="0016763F">
        <w:rPr>
          <w:b/>
          <w:i/>
          <w:u w:val="single"/>
        </w:rPr>
        <w:t>Uitleg &amp; Implementatie</w:t>
      </w:r>
      <w:r>
        <w:rPr>
          <w:b/>
          <w:i/>
          <w:u w:val="single"/>
        </w:rPr>
        <w:t>:</w:t>
      </w:r>
    </w:p>
    <w:p w:rsidR="001C694F" w:rsidRPr="001C694F" w:rsidRDefault="004A2D07" w:rsidP="00F324FC">
      <w:pPr>
        <w:spacing w:after="0"/>
        <w:jc w:val="both"/>
        <w:rPr>
          <w:i/>
        </w:rPr>
      </w:pPr>
      <w:r>
        <w:rPr>
          <w:i/>
        </w:rPr>
        <w:t>Deze tutorial gaat over een platform game waar</w:t>
      </w:r>
      <w:r w:rsidR="0016763F">
        <w:rPr>
          <w:i/>
        </w:rPr>
        <w:t xml:space="preserve"> onder andere </w:t>
      </w:r>
      <w:r>
        <w:rPr>
          <w:i/>
        </w:rPr>
        <w:t>het gebruik van</w:t>
      </w:r>
      <w:r w:rsidR="0016763F">
        <w:rPr>
          <w:i/>
        </w:rPr>
        <w:t xml:space="preserve"> </w:t>
      </w:r>
      <w:proofErr w:type="spellStart"/>
      <w:r w:rsidR="0016763F">
        <w:rPr>
          <w:i/>
        </w:rPr>
        <w:t>powerup</w:t>
      </w:r>
      <w:r>
        <w:rPr>
          <w:i/>
        </w:rPr>
        <w:t>s</w:t>
      </w:r>
      <w:proofErr w:type="spellEnd"/>
      <w:r w:rsidR="0016763F">
        <w:rPr>
          <w:i/>
        </w:rPr>
        <w:t xml:space="preserve"> </w:t>
      </w:r>
      <w:r>
        <w:rPr>
          <w:i/>
        </w:rPr>
        <w:t xml:space="preserve">aan bod komt. De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in deze game beïnvloed de eigenschappen van de speler</w:t>
      </w:r>
      <w:r w:rsidR="0016763F">
        <w:rPr>
          <w:i/>
        </w:rPr>
        <w:t xml:space="preserve">. Ik gebruik deze </w:t>
      </w:r>
      <w:proofErr w:type="spellStart"/>
      <w:r w:rsidR="0016763F">
        <w:rPr>
          <w:i/>
        </w:rPr>
        <w:t>powerup</w:t>
      </w:r>
      <w:proofErr w:type="spellEnd"/>
      <w:r w:rsidR="0016763F">
        <w:rPr>
          <w:i/>
        </w:rPr>
        <w:t xml:space="preserve"> structuur om op dezelfde manier de ballen in de game aan te kunnen passen.</w:t>
      </w:r>
    </w:p>
    <w:p w:rsidR="003C3C2D" w:rsidRDefault="003C3C2D" w:rsidP="00F324FC">
      <w:pPr>
        <w:spacing w:after="0"/>
        <w:jc w:val="both"/>
        <w:rPr>
          <w:i/>
        </w:rPr>
      </w:pPr>
    </w:p>
    <w:p w:rsidR="003C3C2D" w:rsidRDefault="003C3C2D" w:rsidP="00F324FC">
      <w:pPr>
        <w:spacing w:after="0"/>
        <w:jc w:val="both"/>
        <w:rPr>
          <w:i/>
        </w:rPr>
      </w:pPr>
    </w:p>
    <w:p w:rsidR="00DA0C82" w:rsidRDefault="00DA0C82" w:rsidP="00F324FC">
      <w:pPr>
        <w:spacing w:after="0"/>
        <w:jc w:val="both"/>
        <w:rPr>
          <w:i/>
        </w:rPr>
      </w:pPr>
    </w:p>
    <w:p w:rsidR="003C3C2D" w:rsidRPr="00DA0C82" w:rsidRDefault="003C3C2D" w:rsidP="00F324FC">
      <w:pPr>
        <w:spacing w:after="0"/>
        <w:jc w:val="both"/>
        <w:rPr>
          <w:i/>
          <w:u w:val="single"/>
        </w:rPr>
      </w:pPr>
      <w:r w:rsidRPr="00DA0C82">
        <w:rPr>
          <w:i/>
          <w:u w:val="single"/>
        </w:rPr>
        <w:t>TIPS:</w:t>
      </w:r>
    </w:p>
    <w:p w:rsidR="003C3C2D" w:rsidRDefault="003C3C2D" w:rsidP="00F324FC">
      <w:pPr>
        <w:spacing w:after="0"/>
        <w:jc w:val="both"/>
        <w:rPr>
          <w:i/>
        </w:rPr>
      </w:pPr>
    </w:p>
    <w:p w:rsidR="003C3C2D" w:rsidRPr="003C3C2D" w:rsidRDefault="003C3C2D" w:rsidP="003C3C2D">
      <w:pPr>
        <w:pStyle w:val="Lijstalinea"/>
        <w:numPr>
          <w:ilvl w:val="0"/>
          <w:numId w:val="7"/>
        </w:numPr>
        <w:spacing w:after="0"/>
        <w:jc w:val="both"/>
        <w:rPr>
          <w:i/>
        </w:rPr>
      </w:pPr>
      <w:r>
        <w:rPr>
          <w:i/>
        </w:rPr>
        <w:t xml:space="preserve">Bij het zoeken naar </w:t>
      </w:r>
      <w:proofErr w:type="spellStart"/>
      <w:r>
        <w:rPr>
          <w:i/>
        </w:rPr>
        <w:t>tutorials</w:t>
      </w:r>
      <w:proofErr w:type="spellEnd"/>
      <w:r>
        <w:rPr>
          <w:i/>
        </w:rPr>
        <w:t>, zoek eerder naar FUNCTIONALITEITEN in plaats van</w:t>
      </w:r>
      <w:r w:rsidR="00E15EA0">
        <w:rPr>
          <w:i/>
        </w:rPr>
        <w:t xml:space="preserve"> de vorm waarin deze functionaliteit gebruikt wordt</w:t>
      </w:r>
      <w:r>
        <w:rPr>
          <w:i/>
        </w:rPr>
        <w:t>.</w:t>
      </w:r>
      <w:r w:rsidR="00E15EA0">
        <w:rPr>
          <w:i/>
        </w:rPr>
        <w:t xml:space="preserve"> Je probeert een functi</w:t>
      </w:r>
      <w:r w:rsidR="00A0742E">
        <w:rPr>
          <w:i/>
        </w:rPr>
        <w:t>onaliteit</w:t>
      </w:r>
      <w:r w:rsidR="00E15EA0">
        <w:rPr>
          <w:i/>
        </w:rPr>
        <w:t xml:space="preserve"> te vertalen naar jouw game in plaats van een voorbeeld te zoeken die exact hetzelfde moet </w:t>
      </w:r>
      <w:r w:rsidR="002C4D6B">
        <w:rPr>
          <w:i/>
        </w:rPr>
        <w:t>kunnen</w:t>
      </w:r>
      <w:r w:rsidR="00E15EA0">
        <w:rPr>
          <w:i/>
        </w:rPr>
        <w:t xml:space="preserve"> als wat jij probeert te </w:t>
      </w:r>
      <w:r w:rsidR="00AB78E1">
        <w:rPr>
          <w:i/>
        </w:rPr>
        <w:t>maken</w:t>
      </w:r>
      <w:r w:rsidR="00E15EA0">
        <w:rPr>
          <w:i/>
        </w:rPr>
        <w:t>.</w:t>
      </w:r>
    </w:p>
    <w:sectPr w:rsidR="003C3C2D" w:rsidRPr="003C3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1E8F"/>
    <w:multiLevelType w:val="hybridMultilevel"/>
    <w:tmpl w:val="1B8C34FA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074450C"/>
    <w:multiLevelType w:val="hybridMultilevel"/>
    <w:tmpl w:val="31D640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345"/>
    <w:multiLevelType w:val="hybridMultilevel"/>
    <w:tmpl w:val="7924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72E6"/>
    <w:multiLevelType w:val="hybridMultilevel"/>
    <w:tmpl w:val="4E94D50E"/>
    <w:lvl w:ilvl="0" w:tplc="82206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826DF"/>
    <w:multiLevelType w:val="hybridMultilevel"/>
    <w:tmpl w:val="DC5EC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801D8"/>
    <w:multiLevelType w:val="hybridMultilevel"/>
    <w:tmpl w:val="BAE6A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02158"/>
    <w:multiLevelType w:val="hybridMultilevel"/>
    <w:tmpl w:val="A580A936"/>
    <w:lvl w:ilvl="0" w:tplc="82206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11"/>
    <w:rsid w:val="00012DF7"/>
    <w:rsid w:val="00075ABB"/>
    <w:rsid w:val="0008172F"/>
    <w:rsid w:val="000A5B26"/>
    <w:rsid w:val="000C2601"/>
    <w:rsid w:val="0011295A"/>
    <w:rsid w:val="00114B3E"/>
    <w:rsid w:val="0012252B"/>
    <w:rsid w:val="00124190"/>
    <w:rsid w:val="00140E3D"/>
    <w:rsid w:val="001419AC"/>
    <w:rsid w:val="001464CF"/>
    <w:rsid w:val="001468B1"/>
    <w:rsid w:val="0016763F"/>
    <w:rsid w:val="001A2BDD"/>
    <w:rsid w:val="001C5E19"/>
    <w:rsid w:val="001C694F"/>
    <w:rsid w:val="001D583D"/>
    <w:rsid w:val="001E568B"/>
    <w:rsid w:val="00221EFF"/>
    <w:rsid w:val="00236221"/>
    <w:rsid w:val="00236AC1"/>
    <w:rsid w:val="002960D3"/>
    <w:rsid w:val="002966CE"/>
    <w:rsid w:val="002B4A14"/>
    <w:rsid w:val="002C4D6B"/>
    <w:rsid w:val="002C6D2F"/>
    <w:rsid w:val="002E7652"/>
    <w:rsid w:val="002F5B50"/>
    <w:rsid w:val="00302027"/>
    <w:rsid w:val="003105D5"/>
    <w:rsid w:val="003126C0"/>
    <w:rsid w:val="0031780F"/>
    <w:rsid w:val="003203A7"/>
    <w:rsid w:val="003308F5"/>
    <w:rsid w:val="00332943"/>
    <w:rsid w:val="00340EFD"/>
    <w:rsid w:val="003427B4"/>
    <w:rsid w:val="00360C55"/>
    <w:rsid w:val="003821E8"/>
    <w:rsid w:val="003971C6"/>
    <w:rsid w:val="003C3C2D"/>
    <w:rsid w:val="003D4BAB"/>
    <w:rsid w:val="003E1F29"/>
    <w:rsid w:val="003E28D6"/>
    <w:rsid w:val="003F4AAE"/>
    <w:rsid w:val="00406221"/>
    <w:rsid w:val="00414606"/>
    <w:rsid w:val="00446ACB"/>
    <w:rsid w:val="0047055B"/>
    <w:rsid w:val="0047158C"/>
    <w:rsid w:val="004847E4"/>
    <w:rsid w:val="004945D4"/>
    <w:rsid w:val="004956BD"/>
    <w:rsid w:val="004A2D07"/>
    <w:rsid w:val="004C6017"/>
    <w:rsid w:val="0051142F"/>
    <w:rsid w:val="00516506"/>
    <w:rsid w:val="005309EC"/>
    <w:rsid w:val="0055209C"/>
    <w:rsid w:val="00573942"/>
    <w:rsid w:val="005B22A5"/>
    <w:rsid w:val="005E0982"/>
    <w:rsid w:val="00602A30"/>
    <w:rsid w:val="00622183"/>
    <w:rsid w:val="00666A10"/>
    <w:rsid w:val="006B3059"/>
    <w:rsid w:val="006C3E0A"/>
    <w:rsid w:val="006D39BC"/>
    <w:rsid w:val="006E0256"/>
    <w:rsid w:val="006F5969"/>
    <w:rsid w:val="00700888"/>
    <w:rsid w:val="00703A90"/>
    <w:rsid w:val="00706A83"/>
    <w:rsid w:val="00725986"/>
    <w:rsid w:val="00733EA2"/>
    <w:rsid w:val="00773033"/>
    <w:rsid w:val="007870FC"/>
    <w:rsid w:val="007B5E06"/>
    <w:rsid w:val="007C685F"/>
    <w:rsid w:val="007F52DD"/>
    <w:rsid w:val="00810220"/>
    <w:rsid w:val="00816BDA"/>
    <w:rsid w:val="008763CE"/>
    <w:rsid w:val="008954F8"/>
    <w:rsid w:val="008D4B88"/>
    <w:rsid w:val="009164E6"/>
    <w:rsid w:val="00917A0E"/>
    <w:rsid w:val="0095073D"/>
    <w:rsid w:val="00955D7B"/>
    <w:rsid w:val="009632E8"/>
    <w:rsid w:val="00976011"/>
    <w:rsid w:val="009817C4"/>
    <w:rsid w:val="00990C34"/>
    <w:rsid w:val="009B49C7"/>
    <w:rsid w:val="009D704F"/>
    <w:rsid w:val="009E107D"/>
    <w:rsid w:val="00A01DFA"/>
    <w:rsid w:val="00A0742E"/>
    <w:rsid w:val="00A103F3"/>
    <w:rsid w:val="00A337C3"/>
    <w:rsid w:val="00A363BF"/>
    <w:rsid w:val="00A628CD"/>
    <w:rsid w:val="00A636C7"/>
    <w:rsid w:val="00AA5411"/>
    <w:rsid w:val="00AA5AE7"/>
    <w:rsid w:val="00AB3648"/>
    <w:rsid w:val="00AB6B59"/>
    <w:rsid w:val="00AB78E1"/>
    <w:rsid w:val="00AC7BB9"/>
    <w:rsid w:val="00B05AEF"/>
    <w:rsid w:val="00B615B0"/>
    <w:rsid w:val="00B65504"/>
    <w:rsid w:val="00B76CBA"/>
    <w:rsid w:val="00BB5107"/>
    <w:rsid w:val="00BF469B"/>
    <w:rsid w:val="00C928E3"/>
    <w:rsid w:val="00C93A76"/>
    <w:rsid w:val="00CD1651"/>
    <w:rsid w:val="00CE0B10"/>
    <w:rsid w:val="00D25720"/>
    <w:rsid w:val="00D359A8"/>
    <w:rsid w:val="00D45A8A"/>
    <w:rsid w:val="00D71DBE"/>
    <w:rsid w:val="00D8691E"/>
    <w:rsid w:val="00D91BE8"/>
    <w:rsid w:val="00DA0C82"/>
    <w:rsid w:val="00DA303D"/>
    <w:rsid w:val="00DD15F6"/>
    <w:rsid w:val="00DF354F"/>
    <w:rsid w:val="00DF4AC9"/>
    <w:rsid w:val="00E06783"/>
    <w:rsid w:val="00E15EA0"/>
    <w:rsid w:val="00E52BD2"/>
    <w:rsid w:val="00E63F1E"/>
    <w:rsid w:val="00EE047F"/>
    <w:rsid w:val="00F01A7C"/>
    <w:rsid w:val="00F324FC"/>
    <w:rsid w:val="00F43B3A"/>
    <w:rsid w:val="00F922EB"/>
    <w:rsid w:val="00FC074E"/>
    <w:rsid w:val="00FC7AC3"/>
    <w:rsid w:val="00FD2FD5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94FF1-7C4B-4F44-BD89-8344CFB6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7601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01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jPZa3Qhf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B3C113FD</Template>
  <TotalTime>386</TotalTime>
  <Pages>3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Wees</dc:creator>
  <cp:keywords/>
  <dc:description/>
  <cp:lastModifiedBy>Erik van Wees</cp:lastModifiedBy>
  <cp:revision>139</cp:revision>
  <dcterms:created xsi:type="dcterms:W3CDTF">2015-11-24T14:52:00Z</dcterms:created>
  <dcterms:modified xsi:type="dcterms:W3CDTF">2015-12-02T11:45:00Z</dcterms:modified>
</cp:coreProperties>
</file>