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D6F" w:rsidRPr="00573465" w:rsidRDefault="00535D6F" w:rsidP="00535D6F">
      <w:pPr>
        <w:spacing w:after="0"/>
        <w:rPr>
          <w:b/>
          <w:sz w:val="36"/>
        </w:rPr>
      </w:pPr>
      <w:r>
        <w:rPr>
          <w:b/>
          <w:sz w:val="36"/>
        </w:rPr>
        <w:t>Van Concept naar Pseudocode</w:t>
      </w:r>
    </w:p>
    <w:p w:rsidR="00535D6F" w:rsidRDefault="00535D6F" w:rsidP="00535D6F">
      <w:pPr>
        <w:spacing w:after="0"/>
      </w:pPr>
    </w:p>
    <w:p w:rsidR="00535D6F" w:rsidRPr="00A3701D" w:rsidRDefault="00535D6F" w:rsidP="00535D6F">
      <w:pPr>
        <w:spacing w:after="0"/>
        <w:rPr>
          <w:b/>
          <w:u w:val="single"/>
        </w:rPr>
      </w:pPr>
      <w:r>
        <w:rPr>
          <w:b/>
          <w:u w:val="single"/>
        </w:rPr>
        <w:t>Opdrachtomschrijving</w:t>
      </w:r>
      <w:r w:rsidRPr="00A3701D">
        <w:rPr>
          <w:b/>
          <w:u w:val="single"/>
        </w:rPr>
        <w:t>:</w:t>
      </w:r>
    </w:p>
    <w:p w:rsidR="00535D6F" w:rsidRDefault="00EC1BBF" w:rsidP="00535D6F">
      <w:pPr>
        <w:spacing w:after="0"/>
        <w:rPr>
          <w:i/>
        </w:rPr>
      </w:pPr>
      <w:r>
        <w:rPr>
          <w:i/>
        </w:rPr>
        <w:t xml:space="preserve">Aan de hand van het bijgeleverde document “Werkdocument Pong” verwerk je alle veranderingen en toevoegingen aan de Pong game. Door te beginnen bij je conceptbeschrijving kan je vervolgens het idee omzetten naar concrete denkstappen die je uitwerkt in Pseudocode. Gedurende het project is dit document leidend voor de uitwerking van je game, het geeft je inzicht in je </w:t>
      </w:r>
      <w:r w:rsidR="00D97525">
        <w:rPr>
          <w:i/>
        </w:rPr>
        <w:t>eigen werkproces en helpt je duidelijk jouw doelen te formuleren en in stappen uit te werken.</w:t>
      </w:r>
    </w:p>
    <w:p w:rsidR="00982F14" w:rsidRDefault="00982F14" w:rsidP="00535D6F">
      <w:pPr>
        <w:spacing w:after="0"/>
        <w:rPr>
          <w:i/>
        </w:rPr>
      </w:pPr>
    </w:p>
    <w:p w:rsidR="00982F14" w:rsidRPr="00EB74D7" w:rsidRDefault="00982F14" w:rsidP="00535D6F">
      <w:pPr>
        <w:spacing w:after="0"/>
        <w:rPr>
          <w:b/>
          <w:i/>
        </w:rPr>
      </w:pPr>
      <w:r w:rsidRPr="00EB74D7">
        <w:rPr>
          <w:b/>
          <w:i/>
        </w:rPr>
        <w:t>DIT DOCUMENT WOR</w:t>
      </w:r>
      <w:r w:rsidR="00EB74D7" w:rsidRPr="00EB74D7">
        <w:rPr>
          <w:b/>
          <w:i/>
        </w:rPr>
        <w:t>DT MEEGENOMEN IN DE BEOORDELING!</w:t>
      </w:r>
    </w:p>
    <w:p w:rsidR="00535D6F" w:rsidRPr="00EB74D7" w:rsidRDefault="00535D6F" w:rsidP="00535D6F">
      <w:pPr>
        <w:spacing w:after="0"/>
      </w:pPr>
    </w:p>
    <w:p w:rsidR="00EB74D7" w:rsidRDefault="00EB74D7" w:rsidP="00535D6F">
      <w:pPr>
        <w:spacing w:after="0"/>
      </w:pPr>
      <w:r>
        <w:t xml:space="preserve">Als </w:t>
      </w:r>
      <w:r w:rsidRPr="00EB74D7">
        <w:rPr>
          <w:b/>
          <w:i/>
        </w:rPr>
        <w:t>begin</w:t>
      </w:r>
      <w:r>
        <w:t xml:space="preserve"> van deze doorlopende opdracht moet je het volgende uitwerken in je werkdocument:</w:t>
      </w:r>
    </w:p>
    <w:p w:rsidR="00EB74D7" w:rsidRDefault="00EB74D7" w:rsidP="00535D6F">
      <w:pPr>
        <w:spacing w:after="0"/>
      </w:pPr>
    </w:p>
    <w:p w:rsidR="00EB74D7" w:rsidRDefault="00EB74D7" w:rsidP="00EB74D7">
      <w:pPr>
        <w:pStyle w:val="Lijstalinea"/>
        <w:numPr>
          <w:ilvl w:val="0"/>
          <w:numId w:val="1"/>
        </w:numPr>
        <w:spacing w:after="0"/>
      </w:pPr>
      <w:r>
        <w:t>1 TOEVOEGING aan de Pong game.</w:t>
      </w:r>
      <w:r w:rsidR="00D97525">
        <w:tab/>
        <w:t>[Menu/Special Effects/etc]</w:t>
      </w:r>
    </w:p>
    <w:p w:rsidR="00EB74D7" w:rsidRPr="00EB74D7" w:rsidRDefault="00EB74D7" w:rsidP="00EB74D7">
      <w:pPr>
        <w:pStyle w:val="Lijstalinea"/>
        <w:numPr>
          <w:ilvl w:val="0"/>
          <w:numId w:val="1"/>
        </w:numPr>
        <w:spacing w:after="0"/>
      </w:pPr>
      <w:r>
        <w:t>1 AANPASSING aan de Pong game.</w:t>
      </w:r>
      <w:r w:rsidR="00D97525">
        <w:tab/>
        <w:t>[Snelheid ballen</w:t>
      </w:r>
      <w:r w:rsidR="005146C6">
        <w:t>/Kleur sprite/etc]</w:t>
      </w:r>
      <w:bookmarkStart w:id="0" w:name="_GoBack"/>
      <w:bookmarkEnd w:id="0"/>
    </w:p>
    <w:p w:rsidR="00EB74D7" w:rsidRDefault="00EB74D7" w:rsidP="00535D6F">
      <w:pPr>
        <w:spacing w:after="0"/>
        <w:rPr>
          <w:b/>
          <w:u w:val="single"/>
        </w:rPr>
      </w:pPr>
    </w:p>
    <w:p w:rsidR="00EB74D7" w:rsidRDefault="00EB74D7" w:rsidP="00535D6F">
      <w:pPr>
        <w:spacing w:after="0"/>
        <w:rPr>
          <w:b/>
          <w:u w:val="single"/>
        </w:rPr>
      </w:pPr>
    </w:p>
    <w:p w:rsidR="00535D6F" w:rsidRPr="00573465" w:rsidRDefault="00535D6F" w:rsidP="00535D6F">
      <w:pPr>
        <w:spacing w:after="0"/>
        <w:rPr>
          <w:b/>
          <w:u w:val="single"/>
        </w:rPr>
      </w:pPr>
      <w:r w:rsidRPr="00573465">
        <w:rPr>
          <w:b/>
          <w:u w:val="single"/>
        </w:rPr>
        <w:t>Wat is Pseudocode?</w:t>
      </w:r>
    </w:p>
    <w:p w:rsidR="00535D6F" w:rsidRPr="00573465" w:rsidRDefault="00535D6F" w:rsidP="00535D6F">
      <w:pPr>
        <w:spacing w:after="0"/>
        <w:rPr>
          <w:i/>
        </w:rPr>
      </w:pPr>
      <w:r w:rsidRPr="00573465">
        <w:rPr>
          <w:i/>
        </w:rPr>
        <w:t xml:space="preserve">Een beschrijvende vorm van programma-code dat geschreven wordt in “normale” taal en in hele zinnen. </w:t>
      </w:r>
      <w:r>
        <w:rPr>
          <w:i/>
        </w:rPr>
        <w:t>In zekere zin zijn “normale” talen ook code: Letters worden omgezet naar klanken, letters tezamen maken woorden, woorden hebben een betekenis en meerdere betekenissen bij elkaar maken een zin. Pseudocode is de overbrugging van mens-code naar programma-code.</w:t>
      </w:r>
    </w:p>
    <w:p w:rsidR="00535D6F" w:rsidRDefault="00535D6F" w:rsidP="00535D6F">
      <w:pPr>
        <w:spacing w:after="0"/>
      </w:pPr>
    </w:p>
    <w:p w:rsidR="00535D6F" w:rsidRPr="00573465" w:rsidRDefault="00535D6F" w:rsidP="00535D6F">
      <w:pPr>
        <w:spacing w:after="0"/>
        <w:rPr>
          <w:b/>
          <w:u w:val="single"/>
        </w:rPr>
      </w:pPr>
      <w:r w:rsidRPr="00573465">
        <w:rPr>
          <w:b/>
          <w:u w:val="single"/>
        </w:rPr>
        <w:t>Waarom gebruik je het?</w:t>
      </w:r>
    </w:p>
    <w:p w:rsidR="00535D6F" w:rsidRPr="00573465" w:rsidRDefault="00535D6F" w:rsidP="00535D6F">
      <w:pPr>
        <w:spacing w:after="0"/>
        <w:rPr>
          <w:i/>
        </w:rPr>
      </w:pPr>
      <w:r w:rsidRPr="00573465">
        <w:rPr>
          <w:i/>
        </w:rPr>
        <w:t xml:space="preserve">Het helpt je een beoogd resultaat in concrete, duidelijke stappen te verdelen. Het gebeurt vaak dat de hoeveelheid stappen die nodig zijn iets te realiseren worden onderschat. Wellicht werkt de </w:t>
      </w:r>
      <w:r>
        <w:rPr>
          <w:i/>
        </w:rPr>
        <w:t>programma-</w:t>
      </w:r>
      <w:r w:rsidRPr="00573465">
        <w:rPr>
          <w:i/>
        </w:rPr>
        <w:t>code wel alleen doet het niet (precies)</w:t>
      </w:r>
      <w:r>
        <w:rPr>
          <w:i/>
        </w:rPr>
        <w:t xml:space="preserve"> wat jij dacht dat het zou doen.</w:t>
      </w:r>
      <w:r w:rsidRPr="00573465">
        <w:rPr>
          <w:i/>
        </w:rPr>
        <w:t xml:space="preserve"> Bij het schrijven van </w:t>
      </w:r>
      <w:r>
        <w:rPr>
          <w:i/>
        </w:rPr>
        <w:t>programma</w:t>
      </w:r>
      <w:r w:rsidRPr="00573465">
        <w:rPr>
          <w:i/>
        </w:rPr>
        <w:t>-code is jouw pseudocode het uitgangspunt van wat er wel en niet geschreven moet worden.</w:t>
      </w:r>
      <w:r>
        <w:rPr>
          <w:i/>
        </w:rPr>
        <w:t xml:space="preserve"> Bij goed geformuleerde zinnen in Pseudocode komen veel zinsegmenten terug in de programma-code waardoor er bijna een 1-op-1 verhouding ontstaat.</w:t>
      </w:r>
    </w:p>
    <w:p w:rsidR="00535D6F" w:rsidRDefault="00535D6F" w:rsidP="00535D6F">
      <w:pPr>
        <w:spacing w:after="0"/>
      </w:pPr>
    </w:p>
    <w:p w:rsidR="00535D6F" w:rsidRPr="00573465" w:rsidRDefault="00535D6F" w:rsidP="00535D6F">
      <w:pPr>
        <w:spacing w:after="0"/>
        <w:rPr>
          <w:b/>
          <w:u w:val="single"/>
        </w:rPr>
      </w:pPr>
      <w:r w:rsidRPr="00573465">
        <w:rPr>
          <w:b/>
          <w:u w:val="single"/>
        </w:rPr>
        <w:t>Hoe werkt het?</w:t>
      </w:r>
    </w:p>
    <w:p w:rsidR="00535D6F" w:rsidRDefault="00535D6F" w:rsidP="00535D6F">
      <w:pPr>
        <w:spacing w:after="0"/>
        <w:rPr>
          <w:i/>
        </w:rPr>
      </w:pPr>
      <w:r>
        <w:rPr>
          <w:i/>
        </w:rPr>
        <w:t>Onderstaande voorbeelden geven een mogelijke vorm van Pseudocode aan dat omgezet wordt naar programma-code.</w:t>
      </w:r>
    </w:p>
    <w:p w:rsidR="00535D6F" w:rsidRDefault="00535D6F" w:rsidP="00535D6F">
      <w:pPr>
        <w:spacing w:after="0"/>
        <w:rPr>
          <w:i/>
        </w:rPr>
      </w:pPr>
    </w:p>
    <w:p w:rsidR="00535D6F" w:rsidRPr="00573465" w:rsidRDefault="00535D6F" w:rsidP="00535D6F">
      <w:pPr>
        <w:spacing w:after="0"/>
        <w:rPr>
          <w:i/>
        </w:rPr>
      </w:pPr>
    </w:p>
    <w:p w:rsidR="00535D6F" w:rsidRPr="000A6769" w:rsidRDefault="00535D6F" w:rsidP="00535D6F">
      <w:pPr>
        <w:spacing w:after="0"/>
        <w:rPr>
          <w:b/>
        </w:rPr>
      </w:pPr>
      <w:r w:rsidRPr="00150F2B">
        <w:rPr>
          <w:b/>
        </w:rPr>
        <w:t>Pseudocode:</w:t>
      </w:r>
      <w:r>
        <w:rPr>
          <w:b/>
          <w:color w:val="C00000"/>
        </w:rPr>
        <w:tab/>
      </w:r>
      <w:r>
        <w:rPr>
          <w:b/>
          <w:color w:val="C00000"/>
        </w:rPr>
        <w:tab/>
      </w:r>
      <w:r w:rsidRPr="000A6769">
        <w:rPr>
          <w:b/>
          <w:color w:val="C00000"/>
        </w:rPr>
        <w:t xml:space="preserve">Verplaats </w:t>
      </w:r>
      <w:r w:rsidRPr="000A6769">
        <w:rPr>
          <w:b/>
          <w:color w:val="0070C0"/>
        </w:rPr>
        <w:t xml:space="preserve">5 pixels </w:t>
      </w:r>
      <w:r w:rsidRPr="000A6769">
        <w:rPr>
          <w:b/>
          <w:color w:val="00B050"/>
        </w:rPr>
        <w:t>naar rechts</w:t>
      </w:r>
      <w:r w:rsidRPr="000A6769">
        <w:rPr>
          <w:b/>
          <w:color w:val="7030A0"/>
        </w:rPr>
        <w:t>.</w:t>
      </w:r>
    </w:p>
    <w:p w:rsidR="00535D6F" w:rsidRPr="000A6769" w:rsidRDefault="00535D6F" w:rsidP="00535D6F">
      <w:pPr>
        <w:spacing w:after="0"/>
        <w:rPr>
          <w:b/>
        </w:rPr>
      </w:pPr>
      <w:r w:rsidRPr="00150F2B">
        <w:rPr>
          <w:b/>
        </w:rPr>
        <w:t>Programma-code:</w:t>
      </w:r>
      <w:r>
        <w:rPr>
          <w:b/>
          <w:color w:val="C00000"/>
        </w:rPr>
        <w:tab/>
      </w:r>
      <w:r w:rsidRPr="000A6769">
        <w:rPr>
          <w:b/>
          <w:color w:val="C00000"/>
        </w:rPr>
        <w:t>x</w:t>
      </w:r>
      <w:r w:rsidRPr="000A6769">
        <w:rPr>
          <w:b/>
        </w:rPr>
        <w:t xml:space="preserve"> </w:t>
      </w:r>
      <w:r w:rsidRPr="000A6769">
        <w:rPr>
          <w:b/>
          <w:color w:val="00B050"/>
        </w:rPr>
        <w:t>+</w:t>
      </w:r>
      <w:r w:rsidRPr="000A6769">
        <w:rPr>
          <w:b/>
          <w:color w:val="C00000"/>
        </w:rPr>
        <w:t>=</w:t>
      </w:r>
      <w:r w:rsidRPr="000A6769">
        <w:rPr>
          <w:b/>
        </w:rPr>
        <w:t xml:space="preserve"> </w:t>
      </w:r>
      <w:r w:rsidRPr="000A6769">
        <w:rPr>
          <w:b/>
          <w:color w:val="0070C0"/>
        </w:rPr>
        <w:t>5</w:t>
      </w:r>
      <w:r w:rsidRPr="000A6769">
        <w:rPr>
          <w:b/>
          <w:color w:val="7030A0"/>
        </w:rPr>
        <w:t>;</w:t>
      </w:r>
    </w:p>
    <w:p w:rsidR="00535D6F" w:rsidRPr="00654855" w:rsidRDefault="00535D6F" w:rsidP="00535D6F">
      <w:pPr>
        <w:spacing w:after="0"/>
      </w:pPr>
    </w:p>
    <w:p w:rsidR="00535D6F" w:rsidRPr="000A6769" w:rsidRDefault="00535D6F" w:rsidP="00535D6F">
      <w:pPr>
        <w:spacing w:after="0"/>
        <w:rPr>
          <w:b/>
        </w:rPr>
      </w:pPr>
      <w:r w:rsidRPr="000A6769">
        <w:rPr>
          <w:b/>
          <w:color w:val="C00000"/>
        </w:rPr>
        <w:t xml:space="preserve">Als </w:t>
      </w:r>
      <w:r w:rsidRPr="000A6769">
        <w:rPr>
          <w:b/>
          <w:color w:val="0070C0"/>
        </w:rPr>
        <w:t xml:space="preserve">de snelheid </w:t>
      </w:r>
      <w:r w:rsidRPr="000A6769">
        <w:rPr>
          <w:b/>
          <w:color w:val="00B050"/>
        </w:rPr>
        <w:t xml:space="preserve">kleiner is dan </w:t>
      </w:r>
      <w:r w:rsidRPr="000A6769">
        <w:rPr>
          <w:b/>
          <w:color w:val="FFC000"/>
        </w:rPr>
        <w:t>de maximale snelheid</w:t>
      </w:r>
      <w:r w:rsidRPr="000A6769">
        <w:rPr>
          <w:b/>
          <w:color w:val="C00000"/>
        </w:rPr>
        <w:t>,</w:t>
      </w:r>
      <w:r w:rsidRPr="000A6769">
        <w:rPr>
          <w:b/>
        </w:rPr>
        <w:t xml:space="preserve"> </w:t>
      </w:r>
      <w:r w:rsidRPr="000A6769">
        <w:rPr>
          <w:b/>
          <w:color w:val="7030A0"/>
        </w:rPr>
        <w:t>doe dan het volgende:</w:t>
      </w:r>
    </w:p>
    <w:p w:rsidR="00535D6F" w:rsidRPr="000A6769" w:rsidRDefault="00535D6F" w:rsidP="00535D6F">
      <w:pPr>
        <w:spacing w:after="0"/>
        <w:rPr>
          <w:b/>
        </w:rPr>
      </w:pPr>
      <w:r w:rsidRPr="000A6769">
        <w:rPr>
          <w:b/>
          <w:color w:val="C00000"/>
        </w:rPr>
        <w:t>if (</w:t>
      </w:r>
      <w:r w:rsidRPr="000A6769">
        <w:rPr>
          <w:b/>
          <w:color w:val="0070C0"/>
        </w:rPr>
        <w:t xml:space="preserve">snelheid </w:t>
      </w:r>
      <w:r w:rsidRPr="000A6769">
        <w:rPr>
          <w:b/>
          <w:color w:val="00B050"/>
        </w:rPr>
        <w:t>&lt;</w:t>
      </w:r>
      <w:r w:rsidRPr="000A6769">
        <w:rPr>
          <w:b/>
        </w:rPr>
        <w:t xml:space="preserve"> </w:t>
      </w:r>
      <w:r w:rsidRPr="000A6769">
        <w:rPr>
          <w:b/>
          <w:color w:val="FFC000"/>
        </w:rPr>
        <w:t>snelheidMax</w:t>
      </w:r>
      <w:r w:rsidRPr="000A6769">
        <w:rPr>
          <w:b/>
          <w:color w:val="C00000"/>
        </w:rPr>
        <w:t>)</w:t>
      </w:r>
    </w:p>
    <w:p w:rsidR="00535D6F" w:rsidRPr="000A6769" w:rsidRDefault="00535D6F" w:rsidP="00535D6F">
      <w:pPr>
        <w:spacing w:after="0"/>
        <w:rPr>
          <w:b/>
        </w:rPr>
      </w:pPr>
      <w:r w:rsidRPr="000A6769">
        <w:rPr>
          <w:b/>
          <w:color w:val="7030A0"/>
        </w:rPr>
        <w:t>{</w:t>
      </w:r>
      <w:r w:rsidRPr="000A6769">
        <w:rPr>
          <w:b/>
        </w:rPr>
        <w:t xml:space="preserve"> … </w:t>
      </w:r>
      <w:r w:rsidRPr="000A6769">
        <w:rPr>
          <w:b/>
          <w:color w:val="7030A0"/>
        </w:rPr>
        <w:t>}</w:t>
      </w:r>
    </w:p>
    <w:p w:rsidR="00535D6F" w:rsidRPr="00654855" w:rsidRDefault="00535D6F" w:rsidP="00535D6F">
      <w:pPr>
        <w:spacing w:after="0"/>
      </w:pPr>
    </w:p>
    <w:p w:rsidR="00535D6F" w:rsidRPr="00367C3E" w:rsidRDefault="00535D6F" w:rsidP="00535D6F">
      <w:pPr>
        <w:spacing w:after="0"/>
        <w:rPr>
          <w:b/>
        </w:rPr>
      </w:pPr>
      <w:r w:rsidRPr="00367C3E">
        <w:rPr>
          <w:b/>
          <w:color w:val="C00000"/>
        </w:rPr>
        <w:t xml:space="preserve">Zolang </w:t>
      </w:r>
      <w:r w:rsidRPr="00367C3E">
        <w:rPr>
          <w:b/>
          <w:color w:val="0070C0"/>
        </w:rPr>
        <w:t xml:space="preserve">het lijstje Boodschappen </w:t>
      </w:r>
      <w:r w:rsidRPr="00367C3E">
        <w:rPr>
          <w:b/>
          <w:color w:val="00B050"/>
        </w:rPr>
        <w:t xml:space="preserve">minder dan </w:t>
      </w:r>
      <w:r w:rsidRPr="00367C3E">
        <w:rPr>
          <w:b/>
          <w:color w:val="FFC000"/>
        </w:rPr>
        <w:t>10</w:t>
      </w:r>
      <w:r w:rsidRPr="00367C3E">
        <w:rPr>
          <w:b/>
          <w:color w:val="0070C0"/>
        </w:rPr>
        <w:t xml:space="preserve"> lijstitems bevat</w:t>
      </w:r>
      <w:r w:rsidRPr="009F3D81">
        <w:rPr>
          <w:b/>
          <w:color w:val="C00000"/>
        </w:rPr>
        <w:t>,</w:t>
      </w:r>
      <w:r w:rsidRPr="00367C3E">
        <w:rPr>
          <w:b/>
        </w:rPr>
        <w:t xml:space="preserve"> </w:t>
      </w:r>
      <w:r w:rsidRPr="009F3D81">
        <w:rPr>
          <w:b/>
          <w:color w:val="7030A0"/>
        </w:rPr>
        <w:t>doe dan het volgende:</w:t>
      </w:r>
    </w:p>
    <w:p w:rsidR="00535D6F" w:rsidRPr="00367C3E" w:rsidRDefault="00535D6F" w:rsidP="00535D6F">
      <w:pPr>
        <w:spacing w:after="0"/>
        <w:rPr>
          <w:b/>
        </w:rPr>
      </w:pPr>
      <w:r w:rsidRPr="00367C3E">
        <w:rPr>
          <w:b/>
          <w:color w:val="C00000"/>
        </w:rPr>
        <w:t>while (</w:t>
      </w:r>
      <w:r w:rsidRPr="00367C3E">
        <w:rPr>
          <w:b/>
          <w:color w:val="0070C0"/>
        </w:rPr>
        <w:t xml:space="preserve">Boodschappen.length </w:t>
      </w:r>
      <w:r w:rsidRPr="00367C3E">
        <w:rPr>
          <w:b/>
          <w:color w:val="00B050"/>
        </w:rPr>
        <w:t>&lt;</w:t>
      </w:r>
      <w:r w:rsidRPr="00367C3E">
        <w:rPr>
          <w:b/>
        </w:rPr>
        <w:t xml:space="preserve"> </w:t>
      </w:r>
      <w:r w:rsidRPr="00367C3E">
        <w:rPr>
          <w:b/>
          <w:color w:val="FFC000"/>
        </w:rPr>
        <w:t>10</w:t>
      </w:r>
      <w:r w:rsidRPr="00367C3E">
        <w:rPr>
          <w:b/>
          <w:color w:val="C00000"/>
        </w:rPr>
        <w:t>)</w:t>
      </w:r>
    </w:p>
    <w:p w:rsidR="00535D6F" w:rsidRPr="00535D6F" w:rsidRDefault="00535D6F" w:rsidP="00535D6F">
      <w:pPr>
        <w:rPr>
          <w:b/>
          <w:color w:val="7030A0"/>
        </w:rPr>
      </w:pPr>
      <w:r w:rsidRPr="009F3D81">
        <w:rPr>
          <w:b/>
          <w:color w:val="7030A0"/>
        </w:rPr>
        <w:t>{</w:t>
      </w:r>
      <w:r w:rsidRPr="00367C3E">
        <w:rPr>
          <w:b/>
        </w:rPr>
        <w:t xml:space="preserve"> … </w:t>
      </w:r>
      <w:r w:rsidRPr="009F3D81">
        <w:rPr>
          <w:b/>
          <w:color w:val="7030A0"/>
        </w:rPr>
        <w:t>}</w:t>
      </w:r>
    </w:p>
    <w:sectPr w:rsidR="00535D6F" w:rsidRPr="00535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4450C"/>
    <w:multiLevelType w:val="hybridMultilevel"/>
    <w:tmpl w:val="31D640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6F"/>
    <w:rsid w:val="005146C6"/>
    <w:rsid w:val="00535D6F"/>
    <w:rsid w:val="00982F14"/>
    <w:rsid w:val="00D97525"/>
    <w:rsid w:val="00EB74D7"/>
    <w:rsid w:val="00EC1BBF"/>
    <w:rsid w:val="00F51D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3D94D-B2AD-489B-BFE4-87B3C810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35D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B7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2093DD3F</Template>
  <TotalTime>18</TotalTime>
  <Pages>1</Pages>
  <Words>331</Words>
  <Characters>1824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van Wees</dc:creator>
  <cp:keywords/>
  <dc:description/>
  <cp:lastModifiedBy>Erik van Wees</cp:lastModifiedBy>
  <cp:revision>4</cp:revision>
  <dcterms:created xsi:type="dcterms:W3CDTF">2015-11-18T07:38:00Z</dcterms:created>
  <dcterms:modified xsi:type="dcterms:W3CDTF">2015-11-18T08:37:00Z</dcterms:modified>
</cp:coreProperties>
</file>